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16" w:rsidRDefault="0014383E">
      <w:r>
        <w:t>Topic 2-A1</w:t>
      </w:r>
    </w:p>
    <w:p w:rsidR="0014383E" w:rsidRDefault="0014383E"/>
    <w:p w:rsidR="006E1597" w:rsidRDefault="006E1597">
      <w:r>
        <w:t xml:space="preserve">Saving: </w:t>
      </w:r>
    </w:p>
    <w:p w:rsidR="006E1597" w:rsidRDefault="006E1597"/>
    <w:p w:rsidR="0014383E" w:rsidRDefault="0014383E">
      <w:r>
        <w:rPr>
          <w:noProof/>
        </w:rPr>
        <w:drawing>
          <wp:inline distT="0" distB="0" distL="0" distR="0" wp14:anchorId="1062AF33" wp14:editId="33C9F963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3E" w:rsidRDefault="0014383E"/>
    <w:p w:rsidR="0014383E" w:rsidRDefault="0014383E">
      <w:r>
        <w:rPr>
          <w:noProof/>
        </w:rPr>
        <w:drawing>
          <wp:inline distT="0" distB="0" distL="0" distR="0" wp14:anchorId="7FC75905" wp14:editId="6F65D377">
            <wp:extent cx="53435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7" w:rsidRDefault="006E1597"/>
    <w:p w:rsidR="006E1597" w:rsidRDefault="006E1597">
      <w:r>
        <w:t>Delete:</w:t>
      </w:r>
    </w:p>
    <w:p w:rsidR="006E1597" w:rsidRDefault="006E1597"/>
    <w:p w:rsidR="006E1597" w:rsidRDefault="006E1597">
      <w:r>
        <w:rPr>
          <w:noProof/>
        </w:rPr>
        <w:drawing>
          <wp:inline distT="0" distB="0" distL="0" distR="0" wp14:anchorId="3F7EF281" wp14:editId="72E95C04">
            <wp:extent cx="5943600" cy="102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97" w:rsidRDefault="006E1597"/>
    <w:p w:rsidR="006E1597" w:rsidRDefault="006E1597">
      <w:r>
        <w:rPr>
          <w:noProof/>
        </w:rPr>
        <w:lastRenderedPageBreak/>
        <w:drawing>
          <wp:inline distT="0" distB="0" distL="0" distR="0" wp14:anchorId="2871F9F0" wp14:editId="0BC2AA10">
            <wp:extent cx="37814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8" w:rsidRDefault="000C6C38"/>
    <w:p w:rsidR="000C6C38" w:rsidRDefault="000C6C38">
      <w:r>
        <w:t>Update:</w:t>
      </w:r>
    </w:p>
    <w:p w:rsidR="000C6C38" w:rsidRDefault="00FA7CEF">
      <w:r>
        <w:rPr>
          <w:noProof/>
        </w:rPr>
        <w:drawing>
          <wp:inline distT="0" distB="0" distL="0" distR="0" wp14:anchorId="07D8372D" wp14:editId="056529A3">
            <wp:extent cx="5943600" cy="95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EF" w:rsidRDefault="00FA7CEF"/>
    <w:p w:rsidR="00FA7CEF" w:rsidRDefault="00FA7CEF">
      <w:r>
        <w:rPr>
          <w:noProof/>
        </w:rPr>
        <w:drawing>
          <wp:inline distT="0" distB="0" distL="0" distR="0" wp14:anchorId="440AD016" wp14:editId="19880572">
            <wp:extent cx="36385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EF" w:rsidRDefault="00FA7CEF"/>
    <w:p w:rsidR="000B1DBB" w:rsidRDefault="000B1DBB"/>
    <w:p w:rsidR="000B1DBB" w:rsidRDefault="000B1DBB"/>
    <w:p w:rsidR="000B1DBB" w:rsidRDefault="000B1DBB"/>
    <w:p w:rsidR="000B1DBB" w:rsidRDefault="000B1DBB"/>
    <w:p w:rsidR="000B1DBB" w:rsidRDefault="000B1DBB"/>
    <w:p w:rsidR="000B1DBB" w:rsidRDefault="000B1DBB"/>
    <w:p w:rsidR="000B1DBB" w:rsidRDefault="000B1DBB"/>
    <w:p w:rsidR="000B1DBB" w:rsidRDefault="000B1DBB"/>
    <w:p w:rsidR="00FA7CEF" w:rsidRDefault="00FA7CEF">
      <w:r>
        <w:lastRenderedPageBreak/>
        <w:t>List all the Employee</w:t>
      </w:r>
      <w:r w:rsidR="000B1DBB">
        <w:t>s</w:t>
      </w:r>
      <w:r>
        <w:t>:</w:t>
      </w:r>
    </w:p>
    <w:p w:rsidR="0082487F" w:rsidRDefault="000B1DBB">
      <w:r>
        <w:rPr>
          <w:noProof/>
        </w:rPr>
        <w:drawing>
          <wp:inline distT="0" distB="0" distL="0" distR="0" wp14:anchorId="38139DF0" wp14:editId="619A7F24">
            <wp:extent cx="588645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F" w:rsidRDefault="0082487F" w:rsidP="0082487F"/>
    <w:p w:rsidR="00FA7CEF" w:rsidRDefault="0082487F" w:rsidP="0082487F">
      <w:r>
        <w:t>Topic2-A2</w:t>
      </w:r>
    </w:p>
    <w:p w:rsidR="0082487F" w:rsidRDefault="0082487F" w:rsidP="0082487F">
      <w:r>
        <w:t>Insertion based on condition</w:t>
      </w:r>
    </w:p>
    <w:p w:rsidR="0082487F" w:rsidRDefault="0082487F" w:rsidP="0082487F">
      <w:r>
        <w:rPr>
          <w:noProof/>
        </w:rPr>
        <w:drawing>
          <wp:inline distT="0" distB="0" distL="0" distR="0" wp14:anchorId="42F6FA88" wp14:editId="6312C8F9">
            <wp:extent cx="5943600" cy="42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7F" w:rsidRDefault="0082487F" w:rsidP="0082487F"/>
    <w:p w:rsidR="0082487F" w:rsidRDefault="0082487F" w:rsidP="0082487F">
      <w:r>
        <w:rPr>
          <w:noProof/>
        </w:rPr>
        <w:drawing>
          <wp:inline distT="0" distB="0" distL="0" distR="0" wp14:anchorId="07F13733" wp14:editId="70411AE1">
            <wp:extent cx="5943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9F" w:rsidRDefault="00B07F9F" w:rsidP="0082487F"/>
    <w:p w:rsidR="00B07F9F" w:rsidRDefault="00B07F9F" w:rsidP="0082487F"/>
    <w:p w:rsidR="00B07F9F" w:rsidRDefault="00B07F9F" w:rsidP="0082487F">
      <w:r>
        <w:lastRenderedPageBreak/>
        <w:t xml:space="preserve">Deletion based on </w:t>
      </w:r>
      <w:proofErr w:type="spellStart"/>
      <w:r>
        <w:t>empcode</w:t>
      </w:r>
      <w:proofErr w:type="spellEnd"/>
    </w:p>
    <w:p w:rsidR="00B07F9F" w:rsidRDefault="00B07F9F" w:rsidP="0082487F"/>
    <w:p w:rsidR="00B07F9F" w:rsidRDefault="00B07F9F" w:rsidP="0082487F">
      <w:r>
        <w:rPr>
          <w:noProof/>
        </w:rPr>
        <w:drawing>
          <wp:inline distT="0" distB="0" distL="0" distR="0" wp14:anchorId="5E2DFA09" wp14:editId="5601E6D3">
            <wp:extent cx="5943600" cy="70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9F" w:rsidRDefault="00B07F9F" w:rsidP="0082487F"/>
    <w:p w:rsidR="00B07F9F" w:rsidRDefault="00B07F9F" w:rsidP="0082487F">
      <w:r>
        <w:rPr>
          <w:noProof/>
        </w:rPr>
        <w:drawing>
          <wp:inline distT="0" distB="0" distL="0" distR="0" wp14:anchorId="4BBCDF87" wp14:editId="42711961">
            <wp:extent cx="501967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9F" w:rsidRDefault="00B07F9F" w:rsidP="0082487F"/>
    <w:p w:rsidR="00E471B8" w:rsidRDefault="00B07F9F" w:rsidP="0082487F">
      <w:r>
        <w:rPr>
          <w:noProof/>
        </w:rPr>
        <w:drawing>
          <wp:inline distT="0" distB="0" distL="0" distR="0" wp14:anchorId="6849EF1B" wp14:editId="5008B25D">
            <wp:extent cx="594360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B8" w:rsidRDefault="00E471B8" w:rsidP="00E471B8"/>
    <w:p w:rsidR="00B07F9F" w:rsidRDefault="00E471B8" w:rsidP="00E471B8">
      <w:r>
        <w:t>Topic3- A1:</w:t>
      </w:r>
    </w:p>
    <w:p w:rsidR="00E471B8" w:rsidRDefault="00E471B8" w:rsidP="00E471B8">
      <w:r>
        <w:rPr>
          <w:noProof/>
        </w:rPr>
        <w:drawing>
          <wp:inline distT="0" distB="0" distL="0" distR="0" wp14:anchorId="77E6D10D" wp14:editId="22733FE2">
            <wp:extent cx="531495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B8" w:rsidRDefault="00E471B8" w:rsidP="00E471B8"/>
    <w:p w:rsidR="00E471B8" w:rsidRDefault="00E471B8" w:rsidP="00E471B8">
      <w:r>
        <w:rPr>
          <w:noProof/>
        </w:rPr>
        <w:lastRenderedPageBreak/>
        <w:drawing>
          <wp:inline distT="0" distB="0" distL="0" distR="0" wp14:anchorId="785D3FC3" wp14:editId="48BCD19F">
            <wp:extent cx="5133975" cy="2038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DB" w:rsidRDefault="004C4DDB" w:rsidP="00E471B8"/>
    <w:p w:rsidR="004C4DDB" w:rsidRDefault="00DC4697" w:rsidP="00E471B8">
      <w:r>
        <w:t>Topic4-A1</w:t>
      </w:r>
      <w:r w:rsidR="004C4DDB">
        <w:t>:</w:t>
      </w:r>
    </w:p>
    <w:p w:rsidR="00DC4697" w:rsidRDefault="00DC4697" w:rsidP="00E471B8">
      <w:r>
        <w:rPr>
          <w:noProof/>
        </w:rPr>
        <w:drawing>
          <wp:inline distT="0" distB="0" distL="0" distR="0" wp14:anchorId="74A2A0FE" wp14:editId="3BEC1731">
            <wp:extent cx="567690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97" w:rsidRDefault="00DC4697" w:rsidP="00E471B8"/>
    <w:p w:rsidR="00DC4697" w:rsidRDefault="00DC4697" w:rsidP="00E471B8">
      <w:r>
        <w:rPr>
          <w:noProof/>
        </w:rPr>
        <w:drawing>
          <wp:inline distT="0" distB="0" distL="0" distR="0" wp14:anchorId="1F3C8435" wp14:editId="19D2DBA6">
            <wp:extent cx="527685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97" w:rsidRDefault="00DC4697" w:rsidP="00E471B8"/>
    <w:p w:rsidR="00DC4697" w:rsidRDefault="00DC4697" w:rsidP="00E471B8">
      <w:r>
        <w:t>Topic4-A2:</w:t>
      </w:r>
    </w:p>
    <w:p w:rsidR="004D46FF" w:rsidRDefault="004D46FF" w:rsidP="00E471B8"/>
    <w:p w:rsidR="004D46FF" w:rsidRDefault="004D46FF" w:rsidP="00E471B8">
      <w:r>
        <w:rPr>
          <w:noProof/>
        </w:rPr>
        <w:drawing>
          <wp:inline distT="0" distB="0" distL="0" distR="0" wp14:anchorId="455FD5B4" wp14:editId="2E02E19F">
            <wp:extent cx="5943600" cy="1042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FF" w:rsidRDefault="004D46FF" w:rsidP="00E471B8">
      <w:r>
        <w:rPr>
          <w:noProof/>
        </w:rPr>
        <w:lastRenderedPageBreak/>
        <w:drawing>
          <wp:inline distT="0" distB="0" distL="0" distR="0" wp14:anchorId="56937B56" wp14:editId="32070D45">
            <wp:extent cx="347662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FF" w:rsidRDefault="004D46FF" w:rsidP="00E471B8"/>
    <w:p w:rsidR="004D46FF" w:rsidRDefault="004D46FF" w:rsidP="00E471B8">
      <w:r>
        <w:t>Topic4:A3</w:t>
      </w:r>
    </w:p>
    <w:p w:rsidR="004D46FF" w:rsidRDefault="00E711A6" w:rsidP="00E471B8">
      <w:r>
        <w:rPr>
          <w:noProof/>
        </w:rPr>
        <w:drawing>
          <wp:inline distT="0" distB="0" distL="0" distR="0" wp14:anchorId="1EBE27D8" wp14:editId="3D6F8FB0">
            <wp:extent cx="5943600" cy="1677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A6" w:rsidRDefault="00E711A6" w:rsidP="00E471B8"/>
    <w:p w:rsidR="00E711A6" w:rsidRDefault="00E711A6" w:rsidP="00E471B8">
      <w:r>
        <w:rPr>
          <w:noProof/>
        </w:rPr>
        <w:lastRenderedPageBreak/>
        <w:drawing>
          <wp:inline distT="0" distB="0" distL="0" distR="0" wp14:anchorId="21CE9F91" wp14:editId="4E15ADD8">
            <wp:extent cx="3676650" cy="3829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9F" w:rsidRDefault="00587A9F" w:rsidP="00E471B8"/>
    <w:p w:rsidR="00587A9F" w:rsidRDefault="00587A9F" w:rsidP="00E471B8">
      <w:r>
        <w:t>Topic 5:</w:t>
      </w:r>
    </w:p>
    <w:p w:rsidR="00587A9F" w:rsidRDefault="00587A9F" w:rsidP="00E471B8">
      <w:r>
        <w:t>Adding Car Details</w:t>
      </w:r>
    </w:p>
    <w:p w:rsidR="00587A9F" w:rsidRDefault="00587A9F" w:rsidP="00E471B8">
      <w:r>
        <w:rPr>
          <w:noProof/>
        </w:rPr>
        <w:drawing>
          <wp:inline distT="0" distB="0" distL="0" distR="0" wp14:anchorId="26AD6985" wp14:editId="4ED654FD">
            <wp:extent cx="5943600" cy="991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9F" w:rsidRDefault="00587A9F" w:rsidP="00E471B8"/>
    <w:p w:rsidR="00587A9F" w:rsidRDefault="00587A9F" w:rsidP="00E471B8">
      <w:r>
        <w:rPr>
          <w:noProof/>
        </w:rPr>
        <w:drawing>
          <wp:inline distT="0" distB="0" distL="0" distR="0" wp14:anchorId="138E045D" wp14:editId="22C3A93B">
            <wp:extent cx="4895850" cy="1266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9F" w:rsidRDefault="00587A9F" w:rsidP="00E471B8"/>
    <w:p w:rsidR="00587A9F" w:rsidRDefault="00587A9F" w:rsidP="00E471B8"/>
    <w:p w:rsidR="00587A9F" w:rsidRDefault="00587A9F" w:rsidP="00E471B8">
      <w:r>
        <w:lastRenderedPageBreak/>
        <w:t>Listing Car table:</w:t>
      </w:r>
    </w:p>
    <w:p w:rsidR="00587A9F" w:rsidRDefault="00587A9F" w:rsidP="00E471B8"/>
    <w:p w:rsidR="00587A9F" w:rsidRDefault="00587A9F" w:rsidP="00E471B8">
      <w:r>
        <w:rPr>
          <w:noProof/>
        </w:rPr>
        <w:drawing>
          <wp:inline distT="0" distB="0" distL="0" distR="0" wp14:anchorId="6878BB77" wp14:editId="77F26CD3">
            <wp:extent cx="5943600" cy="12172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9F" w:rsidRDefault="00587A9F" w:rsidP="00E471B8"/>
    <w:p w:rsidR="00587A9F" w:rsidRDefault="004014AE" w:rsidP="00E471B8">
      <w:r>
        <w:t>Listing Car starting With V:</w:t>
      </w:r>
    </w:p>
    <w:p w:rsidR="004014AE" w:rsidRDefault="004014AE" w:rsidP="00E471B8">
      <w:r>
        <w:rPr>
          <w:noProof/>
        </w:rPr>
        <w:drawing>
          <wp:inline distT="0" distB="0" distL="0" distR="0" wp14:anchorId="35E89DE8" wp14:editId="71AA5B8B">
            <wp:extent cx="5943600" cy="1093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40" w:rsidRDefault="00160540" w:rsidP="00E471B8"/>
    <w:p w:rsidR="00160540" w:rsidRDefault="00160540" w:rsidP="00E471B8">
      <w:r>
        <w:t xml:space="preserve">Listing Car by </w:t>
      </w:r>
      <w:r>
        <w:rPr>
          <w:rFonts w:ascii="Consolas" w:hAnsi="Consolas" w:cs="Consolas"/>
          <w:color w:val="000000"/>
          <w:sz w:val="20"/>
          <w:szCs w:val="20"/>
        </w:rPr>
        <w:t xml:space="preserve">Entered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No:</w:t>
      </w:r>
    </w:p>
    <w:p w:rsidR="004014AE" w:rsidRDefault="004014AE" w:rsidP="00E471B8"/>
    <w:p w:rsidR="004014AE" w:rsidRDefault="00160540" w:rsidP="00E471B8">
      <w:r>
        <w:rPr>
          <w:noProof/>
        </w:rPr>
        <w:drawing>
          <wp:inline distT="0" distB="0" distL="0" distR="0" wp14:anchorId="48F81305" wp14:editId="1A6F04C8">
            <wp:extent cx="5943600" cy="10401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7E" w:rsidRDefault="00482B7E" w:rsidP="00E471B8"/>
    <w:p w:rsidR="00482B7E" w:rsidRDefault="00482B7E" w:rsidP="00E471B8">
      <w:pPr>
        <w:rPr>
          <w:rFonts w:ascii="Consolas" w:hAnsi="Consolas" w:cs="Consolas"/>
          <w:sz w:val="20"/>
          <w:szCs w:val="20"/>
        </w:rPr>
      </w:pPr>
      <w:r w:rsidRPr="00482B7E">
        <w:rPr>
          <w:rFonts w:ascii="Consolas" w:hAnsi="Consolas" w:cs="Consolas"/>
          <w:sz w:val="20"/>
          <w:szCs w:val="20"/>
        </w:rPr>
        <w:t>Listing Car which are less than 6Lacs</w:t>
      </w:r>
      <w:r>
        <w:rPr>
          <w:rFonts w:ascii="Consolas" w:hAnsi="Consolas" w:cs="Consolas"/>
          <w:sz w:val="20"/>
          <w:szCs w:val="20"/>
        </w:rPr>
        <w:t>:</w:t>
      </w:r>
    </w:p>
    <w:p w:rsidR="00482B7E" w:rsidRDefault="00482B7E" w:rsidP="00E471B8">
      <w:pPr>
        <w:rPr>
          <w:rFonts w:ascii="Consolas" w:hAnsi="Consolas" w:cs="Consolas"/>
          <w:sz w:val="20"/>
          <w:szCs w:val="20"/>
        </w:rPr>
      </w:pPr>
    </w:p>
    <w:p w:rsidR="00482B7E" w:rsidRDefault="00482B7E" w:rsidP="00E471B8">
      <w:r>
        <w:rPr>
          <w:noProof/>
        </w:rPr>
        <w:drawing>
          <wp:inline distT="0" distB="0" distL="0" distR="0" wp14:anchorId="49DD92D6" wp14:editId="2957752C">
            <wp:extent cx="5943600" cy="9455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87" w:rsidRDefault="00665187" w:rsidP="00E471B8"/>
    <w:p w:rsidR="00665187" w:rsidRDefault="00665187" w:rsidP="00E471B8"/>
    <w:p w:rsidR="00665187" w:rsidRDefault="00665187" w:rsidP="00E471B8">
      <w:r>
        <w:lastRenderedPageBreak/>
        <w:t>TOPIC6:A1</w:t>
      </w:r>
      <w:r w:rsidR="00BB1F72">
        <w:t xml:space="preserve"> (Table per subclass Approach)</w:t>
      </w:r>
    </w:p>
    <w:p w:rsidR="00BB1F72" w:rsidRDefault="00BB1F72" w:rsidP="00E471B8"/>
    <w:p w:rsidR="00BB1F72" w:rsidRDefault="00BB1F72" w:rsidP="00E471B8">
      <w:r>
        <w:rPr>
          <w:noProof/>
        </w:rPr>
        <w:drawing>
          <wp:inline distT="0" distB="0" distL="0" distR="0" wp14:anchorId="0BA65836" wp14:editId="55B4EEC1">
            <wp:extent cx="5943600" cy="13627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72" w:rsidRDefault="00BB1F72" w:rsidP="00E471B8">
      <w:r>
        <w:rPr>
          <w:noProof/>
        </w:rPr>
        <w:drawing>
          <wp:inline distT="0" distB="0" distL="0" distR="0" wp14:anchorId="41F578D7" wp14:editId="389248C3">
            <wp:extent cx="4133850" cy="3152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72" w:rsidRDefault="00BB1F72" w:rsidP="00E471B8"/>
    <w:p w:rsidR="00BB1F72" w:rsidRDefault="007F2645" w:rsidP="00E471B8">
      <w:r>
        <w:t>Topic6: A2 (</w:t>
      </w:r>
      <w:r w:rsidR="00BB1F72">
        <w:t>Table per hierarchy Approach)</w:t>
      </w:r>
    </w:p>
    <w:p w:rsidR="007F2645" w:rsidRDefault="007F2645" w:rsidP="00E471B8">
      <w:r>
        <w:rPr>
          <w:noProof/>
        </w:rPr>
        <w:drawing>
          <wp:inline distT="0" distB="0" distL="0" distR="0" wp14:anchorId="4E127808" wp14:editId="639C59B1">
            <wp:extent cx="5943600" cy="7988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45" w:rsidRDefault="007F2645" w:rsidP="00E471B8"/>
    <w:p w:rsidR="007F2645" w:rsidRDefault="007F2645" w:rsidP="00E471B8">
      <w:r>
        <w:rPr>
          <w:noProof/>
        </w:rPr>
        <w:lastRenderedPageBreak/>
        <w:drawing>
          <wp:inline distT="0" distB="0" distL="0" distR="0" wp14:anchorId="02C504BF" wp14:editId="36398FDF">
            <wp:extent cx="5943600" cy="17938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45" w:rsidRDefault="007F2645" w:rsidP="00E471B8"/>
    <w:p w:rsidR="007F2645" w:rsidRDefault="007F2645" w:rsidP="007F2645">
      <w:r>
        <w:t>Topic6: A3 (</w:t>
      </w:r>
      <w:r>
        <w:rPr>
          <w:sz w:val="23"/>
          <w:szCs w:val="23"/>
        </w:rPr>
        <w:t>Table per concrete class Approach</w:t>
      </w:r>
      <w:r>
        <w:t>)</w:t>
      </w:r>
    </w:p>
    <w:p w:rsidR="009C0265" w:rsidRDefault="009C0265" w:rsidP="007F2645">
      <w:r>
        <w:rPr>
          <w:noProof/>
        </w:rPr>
        <w:drawing>
          <wp:inline distT="0" distB="0" distL="0" distR="0" wp14:anchorId="73195044" wp14:editId="434995FD">
            <wp:extent cx="5943600" cy="1105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65" w:rsidRDefault="009C0265" w:rsidP="007F2645"/>
    <w:p w:rsidR="009C0265" w:rsidRDefault="009C0265" w:rsidP="007F2645">
      <w:r>
        <w:rPr>
          <w:noProof/>
        </w:rPr>
        <w:drawing>
          <wp:inline distT="0" distB="0" distL="0" distR="0" wp14:anchorId="215B4C3D" wp14:editId="7C02834C">
            <wp:extent cx="5105400" cy="2762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645" w:rsidRDefault="007F2645" w:rsidP="00E471B8"/>
    <w:p w:rsidR="007F2645" w:rsidRDefault="007F2645" w:rsidP="00E471B8"/>
    <w:p w:rsidR="007F2645" w:rsidRDefault="007F2645" w:rsidP="00E471B8"/>
    <w:p w:rsidR="007F2645" w:rsidRDefault="007F2645" w:rsidP="00E471B8"/>
    <w:p w:rsidR="007F2645" w:rsidRDefault="007F2645" w:rsidP="00E471B8"/>
    <w:p w:rsidR="007F2645" w:rsidRDefault="007F2645" w:rsidP="00E471B8"/>
    <w:p w:rsidR="007F2645" w:rsidRPr="00482B7E" w:rsidRDefault="007F2645" w:rsidP="00E471B8"/>
    <w:p w:rsidR="00E711A6" w:rsidRDefault="00E711A6" w:rsidP="00E471B8"/>
    <w:p w:rsidR="00E711A6" w:rsidRDefault="00E711A6" w:rsidP="00E471B8"/>
    <w:p w:rsidR="00E711A6" w:rsidRDefault="00E711A6" w:rsidP="00E471B8"/>
    <w:p w:rsidR="00DC4697" w:rsidRDefault="00DC4697" w:rsidP="00E471B8"/>
    <w:p w:rsidR="00DC4697" w:rsidRDefault="00DC4697" w:rsidP="00E471B8"/>
    <w:p w:rsidR="004C4DDB" w:rsidRDefault="004C4DDB" w:rsidP="00E471B8"/>
    <w:p w:rsidR="00E471B8" w:rsidRPr="00E471B8" w:rsidRDefault="00E471B8" w:rsidP="00E471B8"/>
    <w:sectPr w:rsidR="00E471B8" w:rsidRPr="00E4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43"/>
    <w:rsid w:val="000B1DBB"/>
    <w:rsid w:val="000C6C38"/>
    <w:rsid w:val="0014383E"/>
    <w:rsid w:val="00160540"/>
    <w:rsid w:val="001E4443"/>
    <w:rsid w:val="004014AE"/>
    <w:rsid w:val="00482B7E"/>
    <w:rsid w:val="004C4DDB"/>
    <w:rsid w:val="004D46FF"/>
    <w:rsid w:val="00587A9F"/>
    <w:rsid w:val="00615016"/>
    <w:rsid w:val="00665187"/>
    <w:rsid w:val="006E1597"/>
    <w:rsid w:val="007F2645"/>
    <w:rsid w:val="0082487F"/>
    <w:rsid w:val="009C0265"/>
    <w:rsid w:val="00B07F9F"/>
    <w:rsid w:val="00BB1F72"/>
    <w:rsid w:val="00DC4697"/>
    <w:rsid w:val="00E471B8"/>
    <w:rsid w:val="00E711A6"/>
    <w:rsid w:val="00FA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58BD3-8446-471F-BD61-34BB1909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CF77F211.dotm</Template>
  <TotalTime>917</TotalTime>
  <Pages>11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Jeeva</dc:creator>
  <cp:keywords/>
  <dc:description/>
  <cp:lastModifiedBy>Selvam, Jeeva</cp:lastModifiedBy>
  <cp:revision>33</cp:revision>
  <dcterms:created xsi:type="dcterms:W3CDTF">2019-01-31T10:06:00Z</dcterms:created>
  <dcterms:modified xsi:type="dcterms:W3CDTF">2019-02-15T10:29:00Z</dcterms:modified>
</cp:coreProperties>
</file>